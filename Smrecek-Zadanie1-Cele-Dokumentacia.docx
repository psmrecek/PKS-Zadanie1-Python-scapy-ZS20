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EE" w:rsidRDefault="003656E0" w:rsidP="003656E0">
      <w:pPr>
        <w:pStyle w:val="Nadpis1"/>
      </w:pPr>
      <w:r>
        <w:t>PKS – Zadanie 1 – Dokumentácia</w:t>
      </w:r>
    </w:p>
    <w:p w:rsidR="003656E0" w:rsidRDefault="003656E0" w:rsidP="003656E0">
      <w:pPr>
        <w:ind w:firstLine="0"/>
      </w:pPr>
    </w:p>
    <w:p w:rsidR="003656E0" w:rsidRDefault="003656E0" w:rsidP="003656E0">
      <w:pPr>
        <w:pStyle w:val="Nadpis2"/>
        <w:numPr>
          <w:ilvl w:val="0"/>
          <w:numId w:val="1"/>
        </w:numPr>
      </w:pPr>
      <w:r>
        <w:t>Zadanie</w:t>
      </w:r>
    </w:p>
    <w:p w:rsidR="003656E0" w:rsidRPr="003656E0" w:rsidRDefault="003656E0" w:rsidP="003656E0">
      <w:bookmarkStart w:id="0" w:name="_GoBack"/>
      <w:bookmarkEnd w:id="0"/>
    </w:p>
    <w:sectPr w:rsidR="003656E0" w:rsidRPr="003656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5F1" w:rsidRDefault="006175F1" w:rsidP="00E2401A">
      <w:pPr>
        <w:spacing w:after="0" w:line="240" w:lineRule="auto"/>
      </w:pPr>
      <w:r>
        <w:separator/>
      </w:r>
    </w:p>
  </w:endnote>
  <w:endnote w:type="continuationSeparator" w:id="0">
    <w:p w:rsidR="006175F1" w:rsidRDefault="006175F1" w:rsidP="00E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5F1" w:rsidRDefault="006175F1" w:rsidP="00E2401A">
      <w:pPr>
        <w:spacing w:after="0" w:line="240" w:lineRule="auto"/>
      </w:pPr>
      <w:r>
        <w:separator/>
      </w:r>
    </w:p>
  </w:footnote>
  <w:footnote w:type="continuationSeparator" w:id="0">
    <w:p w:rsidR="006175F1" w:rsidRDefault="006175F1" w:rsidP="00E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1A" w:rsidRDefault="00E2401A" w:rsidP="00E2401A">
    <w:pPr>
      <w:pStyle w:val="Hlavika"/>
      <w:ind w:firstLine="0"/>
      <w:rPr>
        <w:rFonts w:cs="Times New Roman"/>
        <w:sz w:val="20"/>
        <w:szCs w:val="20"/>
      </w:rPr>
    </w:pPr>
    <w:r w:rsidRPr="00E2401A">
      <w:rPr>
        <w:rFonts w:cs="Times New Roman"/>
        <w:sz w:val="20"/>
        <w:szCs w:val="20"/>
      </w:rPr>
      <w:t>Peter Smreček</w:t>
    </w:r>
    <w:r w:rsidR="002E7A27">
      <w:rPr>
        <w:rFonts w:cs="Times New Roman"/>
        <w:sz w:val="20"/>
        <w:szCs w:val="20"/>
      </w:rPr>
      <w:t xml:space="preserve">, AIS ID: </w:t>
    </w:r>
    <w:r w:rsidR="002E7A27" w:rsidRPr="002E7A27">
      <w:rPr>
        <w:rFonts w:cs="Times New Roman"/>
        <w:sz w:val="20"/>
        <w:szCs w:val="20"/>
      </w:rPr>
      <w:t>103130</w:t>
    </w:r>
  </w:p>
  <w:p w:rsidR="00E2401A" w:rsidRPr="00E2401A" w:rsidRDefault="003656E0" w:rsidP="00E2401A">
    <w:pPr>
      <w:pStyle w:val="Hlavika"/>
      <w:ind w:firstLine="0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Pondelok 15:00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5E75"/>
    <w:multiLevelType w:val="hybridMultilevel"/>
    <w:tmpl w:val="B85AC626"/>
    <w:lvl w:ilvl="0" w:tplc="E946E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16"/>
    <w:rsid w:val="00012421"/>
    <w:rsid w:val="00087942"/>
    <w:rsid w:val="00202B16"/>
    <w:rsid w:val="002E7A27"/>
    <w:rsid w:val="003656E0"/>
    <w:rsid w:val="006175F1"/>
    <w:rsid w:val="00826643"/>
    <w:rsid w:val="00856580"/>
    <w:rsid w:val="009400EE"/>
    <w:rsid w:val="00B50E49"/>
    <w:rsid w:val="00BD7B18"/>
    <w:rsid w:val="00DE5FE3"/>
    <w:rsid w:val="00E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93F5"/>
  <w15:chartTrackingRefBased/>
  <w15:docId w15:val="{0035EBDA-F4E7-4A93-8F31-0B7B6DA5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2401A"/>
    <w:pPr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656E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400E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01A"/>
  </w:style>
  <w:style w:type="paragraph" w:styleId="Pta">
    <w:name w:val="footer"/>
    <w:basedOn w:val="Normlny"/>
    <w:link w:val="Pt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01A"/>
  </w:style>
  <w:style w:type="character" w:customStyle="1" w:styleId="Nadpis1Char">
    <w:name w:val="Nadpis 1 Char"/>
    <w:basedOn w:val="Predvolenpsmoodseku"/>
    <w:link w:val="Nadpis1"/>
    <w:uiPriority w:val="9"/>
    <w:rsid w:val="003656E0"/>
    <w:rPr>
      <w:rFonts w:ascii="Times New Roman" w:eastAsiaTheme="majorEastAsia" w:hAnsi="Times New Roman" w:cstheme="majorBidi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400EE"/>
    <w:rPr>
      <w:rFonts w:ascii="Times New Roman" w:eastAsiaTheme="majorEastAsia" w:hAnsi="Times New Roman" w:cstheme="majorBidi"/>
      <w:sz w:val="28"/>
      <w:szCs w:val="26"/>
    </w:rPr>
  </w:style>
  <w:style w:type="paragraph" w:customStyle="1" w:styleId="Kd">
    <w:name w:val="Kód"/>
    <w:basedOn w:val="Normlny"/>
    <w:next w:val="Normlny"/>
    <w:link w:val="KdChar"/>
    <w:autoRedefine/>
    <w:qFormat/>
    <w:rsid w:val="00BD7B18"/>
    <w:rPr>
      <w:rFonts w:ascii="Consolas" w:hAnsi="Consolas"/>
    </w:rPr>
  </w:style>
  <w:style w:type="character" w:customStyle="1" w:styleId="KdChar">
    <w:name w:val="Kód Char"/>
    <w:basedOn w:val="Predvolenpsmoodseku"/>
    <w:link w:val="Kd"/>
    <w:rsid w:val="00BD7B1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mrecek\Documents\Vlastn&#233;%20&#353;abl&#243;ny%20bal&#237;ka%20Office\&#352;abl&#243;na%20na%20odovzd&#225;vanie%20dokumentov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Šablóna na odovzdávanie dokumentov.dotx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Smreček</dc:creator>
  <cp:keywords/>
  <dc:description/>
  <cp:lastModifiedBy>Peter Smreček</cp:lastModifiedBy>
  <cp:revision>2</cp:revision>
  <dcterms:created xsi:type="dcterms:W3CDTF">2020-10-17T21:49:00Z</dcterms:created>
  <dcterms:modified xsi:type="dcterms:W3CDTF">2020-10-17T21:52:00Z</dcterms:modified>
</cp:coreProperties>
</file>