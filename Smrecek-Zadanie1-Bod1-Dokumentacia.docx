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1C43" w:rsidRPr="00591C43" w:rsidRDefault="00591C43" w:rsidP="00591C43">
      <w:pPr>
        <w:keepNext/>
        <w:keepLines/>
        <w:spacing w:before="240" w:after="0" w:line="256" w:lineRule="auto"/>
        <w:ind w:firstLine="0"/>
        <w:jc w:val="center"/>
        <w:outlineLvl w:val="0"/>
        <w:rPr>
          <w:rFonts w:eastAsia="Times New Roman" w:cs="Times New Roman"/>
          <w:sz w:val="40"/>
          <w:szCs w:val="32"/>
        </w:rPr>
      </w:pPr>
      <w:r w:rsidRPr="00591C43">
        <w:rPr>
          <w:rFonts w:eastAsia="Times New Roman" w:cs="Times New Roman"/>
          <w:sz w:val="40"/>
          <w:szCs w:val="32"/>
        </w:rPr>
        <w:t>PKS – Zadanie 1 – Úloha 1</w:t>
      </w:r>
    </w:p>
    <w:p w:rsidR="00591C43" w:rsidRPr="00591C43" w:rsidRDefault="00591C43" w:rsidP="00591C43">
      <w:pPr>
        <w:spacing w:line="256" w:lineRule="auto"/>
        <w:rPr>
          <w:rFonts w:eastAsia="Calibri" w:cs="Times New Roman"/>
        </w:rPr>
      </w:pPr>
    </w:p>
    <w:p w:rsidR="00591C43" w:rsidRPr="00591C43" w:rsidRDefault="00591C43" w:rsidP="00591C43">
      <w:pPr>
        <w:spacing w:line="256" w:lineRule="auto"/>
        <w:rPr>
          <w:rFonts w:eastAsia="Calibri" w:cs="Times New Roman"/>
        </w:rPr>
      </w:pPr>
      <w:r w:rsidRPr="00591C43">
        <w:rPr>
          <w:rFonts w:eastAsia="Calibri" w:cs="Times New Roman"/>
        </w:rPr>
        <w:t xml:space="preserve">Odovzdávam kód programu v súbore </w:t>
      </w:r>
      <w:r w:rsidRPr="00EA3078">
        <w:rPr>
          <w:rStyle w:val="KdChar"/>
        </w:rPr>
        <w:t>Smrecek-Zadanie1-Bod1.py</w:t>
      </w:r>
      <w:r w:rsidRPr="00591C43">
        <w:rPr>
          <w:rFonts w:eastAsia="Calibri" w:cs="Times New Roman"/>
        </w:rPr>
        <w:t xml:space="preserve">, ktorý pre svoju funkčnosť potrebuje textový súbor </w:t>
      </w:r>
      <w:r w:rsidRPr="00EA3078">
        <w:rPr>
          <w:rStyle w:val="KdChar"/>
        </w:rPr>
        <w:t>zoznamSuborov.txt</w:t>
      </w:r>
      <w:r w:rsidRPr="00591C43">
        <w:rPr>
          <w:rFonts w:eastAsia="Calibri" w:cs="Times New Roman"/>
        </w:rPr>
        <w:t xml:space="preserve"> obsahujúci relatívne adresy k pcap súborom. Pcap súbory sú uložene v adresári </w:t>
      </w:r>
      <w:r w:rsidRPr="00EA3078">
        <w:rPr>
          <w:rStyle w:val="KdChar"/>
        </w:rPr>
        <w:t>vzorky_pcap_na_analyzu</w:t>
      </w:r>
      <w:r w:rsidRPr="00591C43">
        <w:rPr>
          <w:rFonts w:eastAsia="Calibri" w:cs="Times New Roman"/>
        </w:rPr>
        <w:t xml:space="preserve">, ktorý sa nachádza v adresári spolu so  </w:t>
      </w:r>
      <w:r w:rsidRPr="00EA3078">
        <w:rPr>
          <w:rStyle w:val="KdChar"/>
        </w:rPr>
        <w:t xml:space="preserve">Smrecek-Zadanie1-Bod1.py </w:t>
      </w:r>
      <w:r w:rsidRPr="00EA3078">
        <w:t>a</w:t>
      </w:r>
      <w:r w:rsidRPr="00EA3078">
        <w:rPr>
          <w:rStyle w:val="KdChar"/>
        </w:rPr>
        <w:t xml:space="preserve"> zoznamSuborov.txt</w:t>
      </w:r>
      <w:r w:rsidRPr="00591C43">
        <w:rPr>
          <w:rFonts w:eastAsia="Calibri" w:cs="Times New Roman"/>
        </w:rPr>
        <w:t>.</w:t>
      </w:r>
    </w:p>
    <w:p w:rsidR="00591C43" w:rsidRPr="00591C43" w:rsidRDefault="00591C43" w:rsidP="00591C43">
      <w:pPr>
        <w:spacing w:line="256" w:lineRule="auto"/>
        <w:rPr>
          <w:rFonts w:eastAsia="Calibri" w:cs="Times New Roman"/>
        </w:rPr>
      </w:pPr>
      <w:r w:rsidRPr="00591C43">
        <w:rPr>
          <w:rFonts w:eastAsia="Calibri" w:cs="Times New Roman"/>
        </w:rPr>
        <w:t xml:space="preserve">Vstupom je súbor .pcap ktorý je možno vybrať zo zoznamu pcap súborov, alebo k nemu napísať relatívnu cestu. Relatívna cesta však začína vždy v adresári s .py súborom. Výstup programu podľa bodu 1 zadania sa vypisuje do súboru </w:t>
      </w:r>
      <w:r w:rsidRPr="00D55ADB">
        <w:rPr>
          <w:rStyle w:val="KdChar"/>
        </w:rPr>
        <w:t>vystup.txt</w:t>
      </w:r>
      <w:r w:rsidRPr="00591C43">
        <w:rPr>
          <w:rFonts w:eastAsia="Calibri" w:cs="Times New Roman"/>
        </w:rPr>
        <w:t>, ktorý sa v prípade jeho neexistencie vytvorí, v prípade existencie prepíše.</w:t>
      </w:r>
    </w:p>
    <w:p w:rsidR="00591C43" w:rsidRPr="00591C43" w:rsidRDefault="00591C43" w:rsidP="00591C43">
      <w:pPr>
        <w:spacing w:line="256" w:lineRule="auto"/>
        <w:rPr>
          <w:rFonts w:eastAsia="Calibri" w:cs="Times New Roman"/>
        </w:rPr>
      </w:pPr>
      <w:r w:rsidRPr="00591C43">
        <w:rPr>
          <w:rFonts w:eastAsia="Calibri" w:cs="Times New Roman"/>
        </w:rPr>
        <w:t xml:space="preserve">Pre potreby otvorenia pcap súboru používam </w:t>
      </w:r>
      <w:r w:rsidRPr="00D55ADB">
        <w:rPr>
          <w:rStyle w:val="KdChar"/>
        </w:rPr>
        <w:t>Scapy</w:t>
      </w:r>
      <w:r w:rsidRPr="00591C43">
        <w:rPr>
          <w:rFonts w:eastAsia="Calibri" w:cs="Times New Roman"/>
        </w:rPr>
        <w:t xml:space="preserve"> knižnicu. Ďalšie packages, ktoré používam v kóde sú </w:t>
      </w:r>
      <w:r w:rsidRPr="00D55ADB">
        <w:rPr>
          <w:rStyle w:val="KdChar"/>
        </w:rPr>
        <w:t>os</w:t>
      </w:r>
      <w:r w:rsidRPr="00D55ADB">
        <w:t>,</w:t>
      </w:r>
      <w:r w:rsidRPr="00D55ADB">
        <w:rPr>
          <w:rStyle w:val="KdChar"/>
        </w:rPr>
        <w:t xml:space="preserve"> sys </w:t>
      </w:r>
      <w:r w:rsidRPr="00D55ADB">
        <w:t>a</w:t>
      </w:r>
      <w:r w:rsidRPr="00D55ADB">
        <w:rPr>
          <w:rStyle w:val="KdChar"/>
        </w:rPr>
        <w:t> datetime</w:t>
      </w:r>
      <w:r w:rsidRPr="00591C43">
        <w:rPr>
          <w:rFonts w:eastAsia="Calibri" w:cs="Times New Roman"/>
        </w:rPr>
        <w:t xml:space="preserve">. </w:t>
      </w:r>
    </w:p>
    <w:p w:rsidR="00591C43" w:rsidRPr="00591C43" w:rsidRDefault="00591C43" w:rsidP="00591C43">
      <w:pPr>
        <w:spacing w:line="256" w:lineRule="auto"/>
        <w:rPr>
          <w:rFonts w:eastAsia="Calibri" w:cs="Times New Roman"/>
        </w:rPr>
      </w:pPr>
      <w:r w:rsidRPr="00591C43">
        <w:rPr>
          <w:rFonts w:eastAsia="Calibri" w:cs="Times New Roman"/>
        </w:rPr>
        <w:t>V zadaní sa nachádzajú zakomentované debuggovacie funkcie a funkcie merania času. Po ich odkomentovaní je možné merať čas čítani</w:t>
      </w:r>
      <w:r w:rsidR="00D55ADB">
        <w:rPr>
          <w:rFonts w:eastAsia="Calibri" w:cs="Times New Roman"/>
        </w:rPr>
        <w:t>a</w:t>
      </w:r>
      <w:bookmarkStart w:id="0" w:name="_GoBack"/>
      <w:bookmarkEnd w:id="0"/>
      <w:r w:rsidRPr="00591C43">
        <w:rPr>
          <w:rFonts w:eastAsia="Calibri" w:cs="Times New Roman"/>
        </w:rPr>
        <w:t xml:space="preserve">, prepisu aj analýzy v bode 1 pcap súboru. </w:t>
      </w:r>
    </w:p>
    <w:p w:rsidR="00591C43" w:rsidRPr="00591C43" w:rsidRDefault="00591C43" w:rsidP="00591C43">
      <w:pPr>
        <w:spacing w:line="256" w:lineRule="auto"/>
        <w:rPr>
          <w:rFonts w:eastAsia="Calibri" w:cs="Times New Roman"/>
        </w:rPr>
      </w:pPr>
    </w:p>
    <w:p w:rsidR="009400EE" w:rsidRPr="009400EE" w:rsidRDefault="009400EE" w:rsidP="009400EE"/>
    <w:sectPr w:rsidR="009400EE" w:rsidRPr="009400EE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390" w:rsidRDefault="00E16390" w:rsidP="00E2401A">
      <w:pPr>
        <w:spacing w:after="0" w:line="240" w:lineRule="auto"/>
      </w:pPr>
      <w:r>
        <w:separator/>
      </w:r>
    </w:p>
  </w:endnote>
  <w:endnote w:type="continuationSeparator" w:id="0">
    <w:p w:rsidR="00E16390" w:rsidRDefault="00E16390" w:rsidP="00E240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390" w:rsidRDefault="00E16390" w:rsidP="00E2401A">
      <w:pPr>
        <w:spacing w:after="0" w:line="240" w:lineRule="auto"/>
      </w:pPr>
      <w:r>
        <w:separator/>
      </w:r>
    </w:p>
  </w:footnote>
  <w:footnote w:type="continuationSeparator" w:id="0">
    <w:p w:rsidR="00E16390" w:rsidRDefault="00E16390" w:rsidP="00E240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401A" w:rsidRDefault="00E2401A" w:rsidP="00E2401A">
    <w:pPr>
      <w:pStyle w:val="Hlavika"/>
      <w:ind w:firstLine="0"/>
      <w:rPr>
        <w:rFonts w:cs="Times New Roman"/>
        <w:sz w:val="20"/>
        <w:szCs w:val="20"/>
      </w:rPr>
    </w:pPr>
    <w:r w:rsidRPr="00E2401A">
      <w:rPr>
        <w:rFonts w:cs="Times New Roman"/>
        <w:sz w:val="20"/>
        <w:szCs w:val="20"/>
      </w:rPr>
      <w:t>Peter Smreček</w:t>
    </w:r>
    <w:r w:rsidR="002E7A27">
      <w:rPr>
        <w:rFonts w:cs="Times New Roman"/>
        <w:sz w:val="20"/>
        <w:szCs w:val="20"/>
      </w:rPr>
      <w:t xml:space="preserve">, AIS ID: </w:t>
    </w:r>
    <w:r w:rsidR="002E7A27" w:rsidRPr="002E7A27">
      <w:rPr>
        <w:rFonts w:cs="Times New Roman"/>
        <w:sz w:val="20"/>
        <w:szCs w:val="20"/>
      </w:rPr>
      <w:t>103130</w:t>
    </w:r>
  </w:p>
  <w:p w:rsidR="00E2401A" w:rsidRPr="00E2401A" w:rsidRDefault="00591C43" w:rsidP="00E2401A">
    <w:pPr>
      <w:pStyle w:val="Hlavika"/>
      <w:ind w:firstLine="0"/>
      <w:rPr>
        <w:rFonts w:cs="Times New Roman"/>
        <w:sz w:val="20"/>
        <w:szCs w:val="20"/>
      </w:rPr>
    </w:pPr>
    <w:r>
      <w:rPr>
        <w:rFonts w:cs="Times New Roman"/>
        <w:sz w:val="20"/>
        <w:szCs w:val="20"/>
      </w:rPr>
      <w:t>Pondelok 15:00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C43"/>
    <w:rsid w:val="00012421"/>
    <w:rsid w:val="00087942"/>
    <w:rsid w:val="002E7A27"/>
    <w:rsid w:val="00591C43"/>
    <w:rsid w:val="00624D88"/>
    <w:rsid w:val="00826643"/>
    <w:rsid w:val="00856580"/>
    <w:rsid w:val="009400EE"/>
    <w:rsid w:val="00B50E49"/>
    <w:rsid w:val="00BD7B18"/>
    <w:rsid w:val="00D55ADB"/>
    <w:rsid w:val="00DE5FE3"/>
    <w:rsid w:val="00E16390"/>
    <w:rsid w:val="00E2401A"/>
    <w:rsid w:val="00EA3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BD0B3"/>
  <w15:chartTrackingRefBased/>
  <w15:docId w15:val="{1BC825A0-82DC-45B1-B8C8-3A69CFC0A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2401A"/>
    <w:pPr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y"/>
    <w:next w:val="Normlny"/>
    <w:link w:val="Nadpis1Char"/>
    <w:uiPriority w:val="9"/>
    <w:qFormat/>
    <w:rsid w:val="009400EE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9400EE"/>
    <w:pPr>
      <w:keepNext/>
      <w:keepLines/>
      <w:spacing w:before="40" w:after="0"/>
      <w:jc w:val="center"/>
      <w:outlineLvl w:val="1"/>
    </w:pPr>
    <w:rPr>
      <w:rFonts w:eastAsiaTheme="majorEastAsia" w:cstheme="majorBidi"/>
      <w:sz w:val="28"/>
      <w:szCs w:val="26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E2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E2401A"/>
  </w:style>
  <w:style w:type="paragraph" w:styleId="Pta">
    <w:name w:val="footer"/>
    <w:basedOn w:val="Normlny"/>
    <w:link w:val="PtaChar"/>
    <w:uiPriority w:val="99"/>
    <w:unhideWhenUsed/>
    <w:rsid w:val="00E240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E2401A"/>
  </w:style>
  <w:style w:type="character" w:customStyle="1" w:styleId="Nadpis1Char">
    <w:name w:val="Nadpis 1 Char"/>
    <w:basedOn w:val="Predvolenpsmoodseku"/>
    <w:link w:val="Nadpis1"/>
    <w:uiPriority w:val="9"/>
    <w:rsid w:val="009400EE"/>
    <w:rPr>
      <w:rFonts w:ascii="Times New Roman" w:eastAsiaTheme="majorEastAsia" w:hAnsi="Times New Roman" w:cstheme="majorBidi"/>
      <w:sz w:val="40"/>
      <w:szCs w:val="32"/>
    </w:rPr>
  </w:style>
  <w:style w:type="character" w:customStyle="1" w:styleId="Nadpis2Char">
    <w:name w:val="Nadpis 2 Char"/>
    <w:basedOn w:val="Predvolenpsmoodseku"/>
    <w:link w:val="Nadpis2"/>
    <w:uiPriority w:val="9"/>
    <w:rsid w:val="009400EE"/>
    <w:rPr>
      <w:rFonts w:ascii="Times New Roman" w:eastAsiaTheme="majorEastAsia" w:hAnsi="Times New Roman" w:cstheme="majorBidi"/>
      <w:sz w:val="28"/>
      <w:szCs w:val="26"/>
    </w:rPr>
  </w:style>
  <w:style w:type="paragraph" w:customStyle="1" w:styleId="Kd">
    <w:name w:val="Kód"/>
    <w:basedOn w:val="Normlny"/>
    <w:next w:val="Normlny"/>
    <w:link w:val="KdChar"/>
    <w:autoRedefine/>
    <w:qFormat/>
    <w:rsid w:val="00BD7B18"/>
    <w:rPr>
      <w:rFonts w:ascii="Consolas" w:hAnsi="Consolas"/>
    </w:rPr>
  </w:style>
  <w:style w:type="character" w:customStyle="1" w:styleId="KdChar">
    <w:name w:val="Kód Char"/>
    <w:basedOn w:val="Predvolenpsmoodseku"/>
    <w:link w:val="Kd"/>
    <w:rsid w:val="00BD7B18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Smrecek\Documents\Vlastn&#233;%20&#353;abl&#243;ny%20bal&#237;ka%20Office\&#352;abl&#243;na%20na%20odovzd&#225;vanie%20dokumentov.dotx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Šablóna na odovzdávanie dokumentov.dotx</Template>
  <TotalTime>45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Smreček</dc:creator>
  <cp:keywords/>
  <dc:description/>
  <cp:lastModifiedBy>Peter Smreček</cp:lastModifiedBy>
  <cp:revision>3</cp:revision>
  <dcterms:created xsi:type="dcterms:W3CDTF">2020-10-11T10:22:00Z</dcterms:created>
  <dcterms:modified xsi:type="dcterms:W3CDTF">2020-10-11T11:08:00Z</dcterms:modified>
</cp:coreProperties>
</file>